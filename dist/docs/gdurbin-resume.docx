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7C5" w:rsidRPr="00843164" w:rsidRDefault="00002247">
      <w:pPr>
        <w:pStyle w:val="Title"/>
      </w:pPr>
      <w:r>
        <w:t>Gerrett Durbin</w:t>
      </w:r>
    </w:p>
    <w:tbl>
      <w:tblPr>
        <w:tblStyle w:val="ResumeTable"/>
        <w:tblW w:w="5413" w:type="pct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821"/>
      </w:tblGrid>
      <w:tr w:rsidR="00260D3F" w:rsidRPr="00843164" w:rsidTr="00002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  <w:tblHeader/>
        </w:trPr>
        <w:tc>
          <w:tcPr>
            <w:tcW w:w="5000" w:type="pct"/>
          </w:tcPr>
          <w:p w:rsidR="00260D3F" w:rsidRPr="00843164" w:rsidRDefault="00002247">
            <w:pPr>
              <w:pStyle w:val="ContactInfo"/>
            </w:pPr>
            <w:r>
              <w:t>5392 Bullpen Dr, Fontana, CA 92336</w:t>
            </w:r>
            <w:r w:rsidR="00260D3F" w:rsidRPr="00843164">
              <w:t> | </w:t>
            </w:r>
            <w:r>
              <w:t>909-532-4965</w:t>
            </w:r>
            <w:r w:rsidR="00260D3F" w:rsidRPr="00843164">
              <w:t> | </w:t>
            </w:r>
            <w:r>
              <w:t>gerrettdurbin@gmail.com</w:t>
            </w:r>
          </w:p>
        </w:tc>
      </w:tr>
    </w:tbl>
    <w:p w:rsidR="00C067C5" w:rsidRPr="00843164" w:rsidRDefault="009135E4" w:rsidP="002563E8">
      <w:pPr>
        <w:pStyle w:val="Heading1"/>
      </w:pPr>
      <w:r>
        <w:t>Introduction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260D3F" w:rsidRPr="00843164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:rsidR="00260D3F" w:rsidRPr="00843164" w:rsidRDefault="009135E4">
            <w:r>
              <w:t xml:space="preserve">I’m a highly motivated problem solver. I’m very flexible and able to adapt to </w:t>
            </w:r>
            <w:r w:rsidR="00D2615B">
              <w:t>change</w:t>
            </w:r>
            <w:r>
              <w:t>.  I have great people and communication skills. I enjoy solving problems and improving work processes.</w:t>
            </w:r>
          </w:p>
        </w:tc>
      </w:tr>
    </w:tbl>
    <w:sdt>
      <w:sdtPr>
        <w:alias w:val="Skills &amp; Abilities heading:"/>
        <w:tag w:val="Skills &amp; Abilities heading:"/>
        <w:id w:val="-1758198345"/>
        <w:placeholder>
          <w:docPart w:val="E911EFF3AC094BBF8E089F7F551D22EE"/>
        </w:placeholder>
        <w:temporary/>
        <w:showingPlcHdr/>
        <w15:appearance w15:val="hidden"/>
      </w:sdtPr>
      <w:sdtEndPr/>
      <w:sdtContent>
        <w:p w:rsidR="00126049" w:rsidRPr="00843164" w:rsidRDefault="00126049" w:rsidP="002563E8">
          <w:pPr>
            <w:pStyle w:val="Heading1"/>
          </w:pPr>
          <w:r w:rsidRPr="00843164">
            <w:t>Skills &amp; Abilities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260D3F" w:rsidRPr="00843164" w:rsidTr="00843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260D3F" w:rsidRPr="00843164" w:rsidRDefault="009135E4" w:rsidP="00843164">
            <w:r>
              <w:t>Hard working and dedicated</w:t>
            </w:r>
            <w:r w:rsidR="00002247">
              <w:t xml:space="preserve">.  I work well with others </w:t>
            </w:r>
            <w:r>
              <w:t xml:space="preserve">and I also work well with little </w:t>
            </w:r>
            <w:r w:rsidR="00002247">
              <w:t>supervision</w:t>
            </w:r>
            <w:r>
              <w:t xml:space="preserve"> making sure to complete tasks on-time</w:t>
            </w:r>
            <w:r w:rsidR="00002247">
              <w:t xml:space="preserve">.  I have great computer skills </w:t>
            </w:r>
            <w:r>
              <w:t>that include</w:t>
            </w:r>
            <w:r w:rsidR="00002247">
              <w:t xml:space="preserve"> Microsoft Office</w:t>
            </w:r>
            <w:r>
              <w:t>, SAP, Oracle, and other internet applications</w:t>
            </w:r>
            <w:r w:rsidR="00002247">
              <w:t>.</w:t>
            </w:r>
            <w:bookmarkStart w:id="0" w:name="_GoBack"/>
            <w:bookmarkEnd w:id="0"/>
          </w:p>
        </w:tc>
      </w:tr>
    </w:tbl>
    <w:sdt>
      <w:sdtPr>
        <w:alias w:val="Experience heading:"/>
        <w:tag w:val="Experience heading:"/>
        <w:id w:val="899876606"/>
        <w:placeholder>
          <w:docPart w:val="EBBF2AE8C0A542EAB585DC02F233939B"/>
        </w:placeholder>
        <w:temporary/>
        <w:showingPlcHdr/>
        <w15:appearance w15:val="hidden"/>
      </w:sdtPr>
      <w:sdtEndPr/>
      <w:sdtContent>
        <w:p w:rsidR="00843164" w:rsidRPr="00843164" w:rsidRDefault="00843164" w:rsidP="00843164">
          <w:pPr>
            <w:pStyle w:val="Heading1"/>
          </w:pPr>
          <w:r w:rsidRPr="00843164">
            <w:t>Experience</w:t>
          </w:r>
        </w:p>
      </w:sdtContent>
    </w:sdt>
    <w:tbl>
      <w:tblPr>
        <w:tblStyle w:val="ResumeTable"/>
        <w:tblW w:w="5802" w:type="pct"/>
        <w:tblLook w:val="0620" w:firstRow="1" w:lastRow="0" w:firstColumn="0" w:lastColumn="0" w:noHBand="1" w:noVBand="1"/>
        <w:tblDescription w:val="Experience table"/>
      </w:tblPr>
      <w:tblGrid>
        <w:gridCol w:w="1922"/>
        <w:gridCol w:w="8605"/>
      </w:tblGrid>
      <w:tr w:rsidR="00843164" w:rsidRPr="00843164" w:rsidTr="00002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1"/>
          <w:tblHeader/>
        </w:trPr>
        <w:tc>
          <w:tcPr>
            <w:tcW w:w="913" w:type="pct"/>
          </w:tcPr>
          <w:p w:rsidR="00843164" w:rsidRPr="00843164" w:rsidRDefault="00002247" w:rsidP="00843164">
            <w:pPr>
              <w:pStyle w:val="Date"/>
            </w:pPr>
            <w:r>
              <w:t>08/1999 – 04/2019</w:t>
            </w:r>
          </w:p>
        </w:tc>
        <w:tc>
          <w:tcPr>
            <w:tcW w:w="4087" w:type="pct"/>
          </w:tcPr>
          <w:p w:rsidR="00843164" w:rsidRPr="00843164" w:rsidRDefault="00002247" w:rsidP="00297EBC">
            <w:r>
              <w:t xml:space="preserve">Transportation </w:t>
            </w:r>
            <w:proofErr w:type="gramStart"/>
            <w:r>
              <w:t>Coordinator</w:t>
            </w:r>
            <w:r w:rsidR="00843164" w:rsidRPr="00843164">
              <w:t>,  </w:t>
            </w:r>
            <w:r>
              <w:rPr>
                <w:rStyle w:val="Emphasis"/>
              </w:rPr>
              <w:t>ACCO</w:t>
            </w:r>
            <w:proofErr w:type="gramEnd"/>
            <w:r>
              <w:rPr>
                <w:rStyle w:val="Emphasis"/>
              </w:rPr>
              <w:t xml:space="preserve"> Brands USA LLC</w:t>
            </w:r>
          </w:p>
          <w:p w:rsidR="00843164" w:rsidRDefault="00002247" w:rsidP="00297EBC">
            <w:pPr>
              <w:pStyle w:val="ListBullet"/>
            </w:pPr>
            <w:r>
              <w:t>Coordinated transportation for outbound shipments.</w:t>
            </w:r>
          </w:p>
          <w:p w:rsidR="00002247" w:rsidRDefault="00002247" w:rsidP="00297EBC">
            <w:pPr>
              <w:pStyle w:val="ListBullet"/>
            </w:pPr>
            <w:r>
              <w:t>Created/organized customer orders for outbound shipping.</w:t>
            </w:r>
          </w:p>
          <w:p w:rsidR="009135E4" w:rsidRDefault="009135E4" w:rsidP="009135E4">
            <w:pPr>
              <w:pStyle w:val="ListBullet"/>
            </w:pPr>
            <w:r>
              <w:t>Communicate</w:t>
            </w:r>
            <w:r w:rsidR="00002247">
              <w:t xml:space="preserve"> with management/teammates to make sure orders were shipped</w:t>
            </w:r>
          </w:p>
          <w:p w:rsidR="009135E4" w:rsidRPr="00843164" w:rsidRDefault="00002247" w:rsidP="009135E4">
            <w:pPr>
              <w:pStyle w:val="ListBullet"/>
              <w:numPr>
                <w:ilvl w:val="0"/>
                <w:numId w:val="0"/>
              </w:numPr>
              <w:ind w:left="101"/>
            </w:pPr>
            <w:r>
              <w:t>on-time</w:t>
            </w:r>
            <w:r w:rsidR="009135E4">
              <w:t xml:space="preserve"> and that customer requirements were followed</w:t>
            </w:r>
            <w:r>
              <w:t>.</w:t>
            </w:r>
          </w:p>
        </w:tc>
      </w:tr>
    </w:tbl>
    <w:sdt>
      <w:sdtPr>
        <w:alias w:val="Education heading:"/>
        <w:tag w:val="Education heading:"/>
        <w:id w:val="989682148"/>
        <w:placeholder>
          <w:docPart w:val="2FD40E5D28B3403081ED06F829E526AE"/>
        </w:placeholder>
        <w:temporary/>
        <w:showingPlcHdr/>
        <w15:appearance w15:val="hidden"/>
      </w:sdtPr>
      <w:sdtEndPr/>
      <w:sdtContent>
        <w:p w:rsidR="00843164" w:rsidRPr="00843164" w:rsidRDefault="00843164" w:rsidP="00843164">
          <w:pPr>
            <w:pStyle w:val="Heading1"/>
          </w:pPr>
          <w:r w:rsidRPr="00843164">
            <w:t>Education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ducation table"/>
      </w:tblPr>
      <w:tblGrid>
        <w:gridCol w:w="1657"/>
        <w:gridCol w:w="7415"/>
      </w:tblGrid>
      <w:tr w:rsidR="00843164" w:rsidRPr="00843164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:rsidR="00843164" w:rsidRPr="00843164" w:rsidRDefault="00002247" w:rsidP="00297EBC">
            <w:pPr>
              <w:pStyle w:val="Date"/>
            </w:pPr>
            <w:r>
              <w:t>Class of 1998</w:t>
            </w:r>
          </w:p>
        </w:tc>
        <w:tc>
          <w:tcPr>
            <w:tcW w:w="4087" w:type="pct"/>
          </w:tcPr>
          <w:p w:rsidR="00843164" w:rsidRPr="00843164" w:rsidRDefault="00002247" w:rsidP="00297EBC">
            <w:r>
              <w:t xml:space="preserve">High School </w:t>
            </w:r>
            <w:proofErr w:type="gramStart"/>
            <w:r>
              <w:t>Diploma</w:t>
            </w:r>
            <w:r w:rsidR="00843164" w:rsidRPr="00843164">
              <w:t>,  </w:t>
            </w:r>
            <w:r>
              <w:t>Rancho</w:t>
            </w:r>
            <w:proofErr w:type="gramEnd"/>
            <w:r>
              <w:t xml:space="preserve"> Cucamonga, CA</w:t>
            </w:r>
            <w:r w:rsidR="00843164" w:rsidRPr="00843164">
              <w:t>,  </w:t>
            </w:r>
            <w:r>
              <w:rPr>
                <w:rStyle w:val="Emphasis"/>
              </w:rPr>
              <w:t>Rancho Cucamonga High School</w:t>
            </w:r>
          </w:p>
        </w:tc>
      </w:tr>
    </w:tbl>
    <w:p w:rsidR="00260D3F" w:rsidRPr="00843164" w:rsidRDefault="00260D3F" w:rsidP="00F25533"/>
    <w:sectPr w:rsidR="00260D3F" w:rsidRPr="00843164">
      <w:footerReference w:type="defaul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5941" w:rsidRDefault="00805941">
      <w:pPr>
        <w:spacing w:after="0"/>
      </w:pPr>
      <w:r>
        <w:separator/>
      </w:r>
    </w:p>
    <w:p w:rsidR="00805941" w:rsidRDefault="00805941"/>
  </w:endnote>
  <w:endnote w:type="continuationSeparator" w:id="0">
    <w:p w:rsidR="00805941" w:rsidRDefault="00805941">
      <w:pPr>
        <w:spacing w:after="0"/>
      </w:pPr>
      <w:r>
        <w:continuationSeparator/>
      </w:r>
    </w:p>
    <w:p w:rsidR="00805941" w:rsidRDefault="008059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5941" w:rsidRDefault="00805941">
      <w:pPr>
        <w:spacing w:after="0"/>
      </w:pPr>
      <w:r>
        <w:separator/>
      </w:r>
    </w:p>
    <w:p w:rsidR="00805941" w:rsidRDefault="00805941"/>
  </w:footnote>
  <w:footnote w:type="continuationSeparator" w:id="0">
    <w:p w:rsidR="00805941" w:rsidRDefault="00805941">
      <w:pPr>
        <w:spacing w:after="0"/>
      </w:pPr>
      <w:r>
        <w:continuationSeparator/>
      </w:r>
    </w:p>
    <w:p w:rsidR="00805941" w:rsidRDefault="0080594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247"/>
    <w:rsid w:val="00002247"/>
    <w:rsid w:val="000C0CA7"/>
    <w:rsid w:val="000F2762"/>
    <w:rsid w:val="00126049"/>
    <w:rsid w:val="0014523F"/>
    <w:rsid w:val="00254924"/>
    <w:rsid w:val="002563E8"/>
    <w:rsid w:val="00260D3F"/>
    <w:rsid w:val="004827F9"/>
    <w:rsid w:val="00526C73"/>
    <w:rsid w:val="005654BE"/>
    <w:rsid w:val="00650306"/>
    <w:rsid w:val="00693B17"/>
    <w:rsid w:val="00762CE4"/>
    <w:rsid w:val="00797C46"/>
    <w:rsid w:val="00805941"/>
    <w:rsid w:val="00843164"/>
    <w:rsid w:val="00854E7D"/>
    <w:rsid w:val="008551F7"/>
    <w:rsid w:val="008A74DF"/>
    <w:rsid w:val="008B5DC0"/>
    <w:rsid w:val="009135E4"/>
    <w:rsid w:val="00931654"/>
    <w:rsid w:val="00A82DCC"/>
    <w:rsid w:val="00C02E26"/>
    <w:rsid w:val="00C067C5"/>
    <w:rsid w:val="00CC05D9"/>
    <w:rsid w:val="00CD7582"/>
    <w:rsid w:val="00D0020C"/>
    <w:rsid w:val="00D06E8C"/>
    <w:rsid w:val="00D2615B"/>
    <w:rsid w:val="00D568D3"/>
    <w:rsid w:val="00D65641"/>
    <w:rsid w:val="00D81F4E"/>
    <w:rsid w:val="00E42361"/>
    <w:rsid w:val="00E76367"/>
    <w:rsid w:val="00F25533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00FC"/>
  <w15:chartTrackingRefBased/>
  <w15:docId w15:val="{8CA8449F-1885-4084-82EC-955395A9D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11EFF3AC094BBF8E089F7F551D2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EABE3-55CF-4391-AB96-6A4A71D6F2B3}"/>
      </w:docPartPr>
      <w:docPartBody>
        <w:p w:rsidR="00000000" w:rsidRDefault="00A14413">
          <w:pPr>
            <w:pStyle w:val="E911EFF3AC094BBF8E089F7F551D22EE"/>
          </w:pPr>
          <w:r w:rsidRPr="00843164">
            <w:t>Skills &amp; Abilities</w:t>
          </w:r>
        </w:p>
      </w:docPartBody>
    </w:docPart>
    <w:docPart>
      <w:docPartPr>
        <w:name w:val="EBBF2AE8C0A542EAB585DC02F2339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6BA0A-AB7B-46B4-8FF8-B9BD37AD8DA8}"/>
      </w:docPartPr>
      <w:docPartBody>
        <w:p w:rsidR="00000000" w:rsidRDefault="00A14413">
          <w:pPr>
            <w:pStyle w:val="EBBF2AE8C0A542EAB585DC02F233939B"/>
          </w:pPr>
          <w:r w:rsidRPr="00843164">
            <w:t>Experience</w:t>
          </w:r>
        </w:p>
      </w:docPartBody>
    </w:docPart>
    <w:docPart>
      <w:docPartPr>
        <w:name w:val="2FD40E5D28B3403081ED06F829E52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1B7EA-89D9-4D3E-AB60-9BFD672AD106}"/>
      </w:docPartPr>
      <w:docPartBody>
        <w:p w:rsidR="00000000" w:rsidRDefault="00A14413">
          <w:pPr>
            <w:pStyle w:val="2FD40E5D28B3403081ED06F829E526AE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413"/>
    <w:rsid w:val="00A1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82F21CA0364837BCC0208D7F370F80">
    <w:name w:val="5E82F21CA0364837BCC0208D7F370F80"/>
  </w:style>
  <w:style w:type="paragraph" w:customStyle="1" w:styleId="3D82FE2242FE4B6483346F51A1CE25B8">
    <w:name w:val="3D82FE2242FE4B6483346F51A1CE25B8"/>
  </w:style>
  <w:style w:type="paragraph" w:customStyle="1" w:styleId="4B80C1951BB04CEC9C2FFFC2F8CAA687">
    <w:name w:val="4B80C1951BB04CEC9C2FFFC2F8CAA687"/>
  </w:style>
  <w:style w:type="paragraph" w:customStyle="1" w:styleId="8154B2FA53AB416DAC4B4E6BC030261C">
    <w:name w:val="8154B2FA53AB416DAC4B4E6BC030261C"/>
  </w:style>
  <w:style w:type="paragraph" w:customStyle="1" w:styleId="302430AB9F8440049514289AC5F8F365">
    <w:name w:val="302430AB9F8440049514289AC5F8F365"/>
  </w:style>
  <w:style w:type="paragraph" w:customStyle="1" w:styleId="98FEDB671BF040C4ADD6FE2BA120AD8C">
    <w:name w:val="98FEDB671BF040C4ADD6FE2BA120AD8C"/>
  </w:style>
  <w:style w:type="paragraph" w:customStyle="1" w:styleId="E911EFF3AC094BBF8E089F7F551D22EE">
    <w:name w:val="E911EFF3AC094BBF8E089F7F551D22EE"/>
  </w:style>
  <w:style w:type="paragraph" w:customStyle="1" w:styleId="BBFA01262D31424FA7FA46DF615FE17D">
    <w:name w:val="BBFA01262D31424FA7FA46DF615FE17D"/>
  </w:style>
  <w:style w:type="paragraph" w:customStyle="1" w:styleId="EBBF2AE8C0A542EAB585DC02F233939B">
    <w:name w:val="EBBF2AE8C0A542EAB585DC02F233939B"/>
  </w:style>
  <w:style w:type="paragraph" w:customStyle="1" w:styleId="1A5DD89DF27B4D08BE09768B7DAA67DE">
    <w:name w:val="1A5DD89DF27B4D08BE09768B7DAA67DE"/>
  </w:style>
  <w:style w:type="paragraph" w:customStyle="1" w:styleId="57D8E1496E054795B0EF56306B4829EF">
    <w:name w:val="57D8E1496E054795B0EF56306B4829EF"/>
  </w:style>
  <w:style w:type="paragraph" w:customStyle="1" w:styleId="FA472831E1904B32849DDBEA80D854FF">
    <w:name w:val="FA472831E1904B32849DDBEA80D854FF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39E81D0D8FF94180A4EA6F62B118D82D">
    <w:name w:val="39E81D0D8FF94180A4EA6F62B118D82D"/>
  </w:style>
  <w:style w:type="paragraph" w:customStyle="1" w:styleId="46C343FADA5D4366A7E3063FBE23A552">
    <w:name w:val="46C343FADA5D4366A7E3063FBE23A552"/>
  </w:style>
  <w:style w:type="paragraph" w:customStyle="1" w:styleId="8BB28C8EA3914093BD746EF50298FDDC">
    <w:name w:val="8BB28C8EA3914093BD746EF50298FDDC"/>
  </w:style>
  <w:style w:type="paragraph" w:customStyle="1" w:styleId="6D420F00BFDC4922B9EDE9C6727C2FB8">
    <w:name w:val="6D420F00BFDC4922B9EDE9C6727C2FB8"/>
  </w:style>
  <w:style w:type="paragraph" w:customStyle="1" w:styleId="7D1D62908D5D4FBDBEDD3D645A82F0BA">
    <w:name w:val="7D1D62908D5D4FBDBEDD3D645A82F0BA"/>
  </w:style>
  <w:style w:type="paragraph" w:customStyle="1" w:styleId="A9538DEB22764EF3BBFEEFF3E07E4CFC">
    <w:name w:val="A9538DEB22764EF3BBFEEFF3E07E4CFC"/>
  </w:style>
  <w:style w:type="paragraph" w:customStyle="1" w:styleId="84AB62EDD7FE4A04B98F121FC5374E21">
    <w:name w:val="84AB62EDD7FE4A04B98F121FC5374E21"/>
  </w:style>
  <w:style w:type="paragraph" w:customStyle="1" w:styleId="2FD40E5D28B3403081ED06F829E526AE">
    <w:name w:val="2FD40E5D28B3403081ED06F829E526AE"/>
  </w:style>
  <w:style w:type="paragraph" w:customStyle="1" w:styleId="EEA0E1BC553B4244981572545EFA6D4E">
    <w:name w:val="EEA0E1BC553B4244981572545EFA6D4E"/>
  </w:style>
  <w:style w:type="paragraph" w:customStyle="1" w:styleId="466BE122E68B49439AC8818622E09B99">
    <w:name w:val="466BE122E68B49439AC8818622E09B99"/>
  </w:style>
  <w:style w:type="paragraph" w:customStyle="1" w:styleId="978F7972D8F04BC8B444F5660747FBD6">
    <w:name w:val="978F7972D8F04BC8B444F5660747FBD6"/>
  </w:style>
  <w:style w:type="paragraph" w:customStyle="1" w:styleId="2B5D0AC49AED4BB9BE9284DF25413F83">
    <w:name w:val="2B5D0AC49AED4BB9BE9284DF25413F83"/>
  </w:style>
  <w:style w:type="paragraph" w:customStyle="1" w:styleId="E6C98FA4C2D441DEB92DBD654677387B">
    <w:name w:val="E6C98FA4C2D441DEB92DBD654677387B"/>
  </w:style>
  <w:style w:type="paragraph" w:customStyle="1" w:styleId="CC05E0A59ED44ACEB825A19A490EFC6D">
    <w:name w:val="CC05E0A59ED44ACEB825A19A490EFC6D"/>
  </w:style>
  <w:style w:type="paragraph" w:customStyle="1" w:styleId="9058141C9FCC40179E2F62246E183DFF">
    <w:name w:val="9058141C9FCC40179E2F62246E183DFF"/>
  </w:style>
  <w:style w:type="paragraph" w:customStyle="1" w:styleId="93A267533B284DA7A32F88E6F2C97F85">
    <w:name w:val="93A267533B284DA7A32F88E6F2C97F85"/>
  </w:style>
  <w:style w:type="paragraph" w:customStyle="1" w:styleId="14914371070746C1A9F3F75E3DE27359">
    <w:name w:val="14914371070746C1A9F3F75E3DE273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20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Gerrett Durbin</dc:creator>
  <cp:lastModifiedBy>Gerrett Durbin</cp:lastModifiedBy>
  <cp:revision>3</cp:revision>
  <dcterms:created xsi:type="dcterms:W3CDTF">2019-09-14T17:03:00Z</dcterms:created>
  <dcterms:modified xsi:type="dcterms:W3CDTF">2019-09-14T17:23:00Z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